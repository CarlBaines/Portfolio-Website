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67A9" w14:textId="34BBA345" w:rsidR="006C1DDD" w:rsidRPr="006D1166" w:rsidRDefault="006C1DDD" w:rsidP="006C1DDD">
      <w:pPr>
        <w:pStyle w:val="Title"/>
        <w:jc w:val="center"/>
        <w:rPr>
          <w:rFonts w:ascii="Avenir Next LT Pro" w:hAnsi="Avenir Next LT Pro"/>
          <w:b/>
          <w:bCs/>
        </w:rPr>
      </w:pPr>
      <w:r w:rsidRPr="006D1166">
        <w:rPr>
          <w:rFonts w:ascii="Avenir Next LT Pro" w:hAnsi="Avenir Next LT Pro"/>
          <w:b/>
          <w:bCs/>
        </w:rPr>
        <w:t>CARL BAINES</w:t>
      </w:r>
    </w:p>
    <w:p w14:paraId="48FA0DCA" w14:textId="1AB4D291" w:rsidR="00DA6BA6" w:rsidRDefault="006C1DDD" w:rsidP="006C1DDD">
      <w:pPr>
        <w:pStyle w:val="Contact"/>
      </w:pPr>
      <w:r>
        <w:rPr>
          <w:rFonts w:ascii="Avenir Next LT Pro" w:hAnsi="Avenir Next LT Pro"/>
        </w:rPr>
        <w:t>07942257641</w:t>
      </w:r>
      <w:r w:rsidRPr="009D50B4">
        <w:rPr>
          <w:rFonts w:ascii="Avenir Next LT Pro" w:hAnsi="Avenir Next LT Pro"/>
        </w:rPr>
        <w:t xml:space="preserve"> | </w:t>
      </w:r>
      <w:r>
        <w:rPr>
          <w:rFonts w:ascii="Avenir Next LT Pro" w:hAnsi="Avenir Next LT Pro"/>
        </w:rPr>
        <w:t>carltbaines@hotmail.co.uk</w:t>
      </w:r>
      <w:r w:rsidRPr="009D50B4">
        <w:rPr>
          <w:rFonts w:ascii="Avenir Next LT Pro" w:hAnsi="Avenir Next LT Pro"/>
        </w:rPr>
        <w:t xml:space="preserve"> | </w:t>
      </w:r>
      <w:r>
        <w:rPr>
          <w:rFonts w:ascii="Avenir Next LT Pro" w:hAnsi="Avenir Next LT Pro"/>
        </w:rPr>
        <w:t>2 Allendale Tee, New Marske, TS11 8HN</w:t>
      </w:r>
      <w:r w:rsidRPr="009D50B4">
        <w:rPr>
          <w:rFonts w:ascii="Avenir Next LT Pro" w:hAnsi="Avenir Next LT Pro"/>
        </w:rPr>
        <w:t xml:space="preserve"> | </w:t>
      </w:r>
      <w:hyperlink r:id="rId11" w:history="1">
        <w:r w:rsidR="005519F9" w:rsidRPr="00FF0DBB">
          <w:rPr>
            <w:rStyle w:val="Hyperlink"/>
            <w:rFonts w:ascii="Avenir Next LT Pro" w:hAnsi="Avenir Next LT Pro"/>
          </w:rPr>
          <w:t>www.linkedin.com/in/carl-baines-874555269</w:t>
        </w:r>
      </w:hyperlink>
    </w:p>
    <w:p w14:paraId="22EEEB83" w14:textId="77777777" w:rsidR="00DA6BA6" w:rsidRDefault="00DA6BA6" w:rsidP="006C1DDD">
      <w:pPr>
        <w:pStyle w:val="Contact"/>
        <w:rPr>
          <w:rFonts w:ascii="Avenir Next LT Pro" w:hAnsi="Avenir Next LT Pro"/>
        </w:rPr>
      </w:pPr>
      <w:hyperlink r:id="rId12" w:history="1">
        <w:r w:rsidRPr="00DA6BA6">
          <w:rPr>
            <w:rStyle w:val="Hyperlink"/>
            <w:rFonts w:ascii="Avenir Next LT Pro" w:hAnsi="Avenir Next LT Pro"/>
          </w:rPr>
          <w:t>https://github.com/CarlBaines</w:t>
        </w:r>
      </w:hyperlink>
    </w:p>
    <w:p w14:paraId="653A76D0" w14:textId="60C8837A" w:rsidR="006C1DDD" w:rsidRDefault="00DA6BA6" w:rsidP="006C1DDD">
      <w:pPr>
        <w:pStyle w:val="Contact"/>
        <w:rPr>
          <w:rFonts w:ascii="Avenir Next LT Pro" w:hAnsi="Avenir Next LT Pro"/>
        </w:rPr>
      </w:pPr>
      <w:hyperlink r:id="rId13" w:history="1">
        <w:r w:rsidRPr="00DA6BA6">
          <w:rPr>
            <w:rStyle w:val="Hyperlink"/>
            <w:rFonts w:ascii="Avenir Next LT Pro" w:hAnsi="Avenir Next LT Pro"/>
          </w:rPr>
          <w:t>https://leetcode.com/u/CarlBaines2006/</w:t>
        </w:r>
      </w:hyperlink>
      <w:r w:rsidR="006C1DDD" w:rsidRPr="009D50B4">
        <w:rPr>
          <w:rFonts w:ascii="Avenir Next LT Pro" w:hAnsi="Avenir Next LT Pro"/>
        </w:rPr>
        <w:t xml:space="preserve"> </w:t>
      </w:r>
    </w:p>
    <w:p w14:paraId="5F790A7C" w14:textId="5875DE1E" w:rsidR="00B8662E" w:rsidRDefault="00B8662E">
      <w:pPr>
        <w:tabs>
          <w:tab w:val="center" w:pos="5040"/>
        </w:tabs>
        <w:rPr>
          <w:rFonts w:ascii="Avenir Next LT Pro" w:hAnsi="Avenir Next LT Pro" w:cstheme="minorHAnsi"/>
          <w:szCs w:val="20"/>
        </w:rPr>
      </w:pPr>
    </w:p>
    <w:p w14:paraId="490D2F0A" w14:textId="7599516E" w:rsidR="006C1DDD" w:rsidRPr="006D1166" w:rsidRDefault="0075718B" w:rsidP="006C1DDD">
      <w:pPr>
        <w:pStyle w:val="Heading1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736DA" wp14:editId="1D459276">
                <wp:simplePos x="0" y="0"/>
                <wp:positionH relativeFrom="column">
                  <wp:posOffset>2133600</wp:posOffset>
                </wp:positionH>
                <wp:positionV relativeFrom="paragraph">
                  <wp:posOffset>180489</wp:posOffset>
                </wp:positionV>
                <wp:extent cx="3702424" cy="0"/>
                <wp:effectExtent l="0" t="0" r="0" b="0"/>
                <wp:wrapNone/>
                <wp:docPr id="204890915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2424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71F14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4.2pt" to="459.5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" strokecolor="#a5a5a5 [3206]" strokeweight="1.5pt">
                <v:stroke dashstyle="dash"/>
              </v:line>
            </w:pict>
          </mc:Fallback>
        </mc:AlternateContent>
      </w:r>
      <w:r w:rsidR="006C1DDD" w:rsidRPr="006D1166">
        <w:rPr>
          <w:rFonts w:ascii="Avenir Next LT Pro" w:hAnsi="Avenir Next LT Pro"/>
          <w:b/>
          <w:bCs/>
        </w:rPr>
        <w:t>personal statement</w:t>
      </w:r>
    </w:p>
    <w:p w14:paraId="19D26B80" w14:textId="5BB3EE67" w:rsidR="006C1DDD" w:rsidRDefault="007B2DDF" w:rsidP="006C1DDD">
      <w:pPr>
        <w:rPr>
          <w:rFonts w:ascii="Avenir Next LT Pro" w:hAnsi="Avenir Next LT Pro" w:cs="Calibri (Body)"/>
          <w:szCs w:val="20"/>
        </w:rPr>
      </w:pPr>
      <w:r w:rsidRPr="007B2DDF">
        <w:rPr>
          <w:rFonts w:ascii="Avenir Next LT Pro" w:hAnsi="Avenir Next LT Pro" w:cs="Calibri (Body)"/>
          <w:szCs w:val="20"/>
        </w:rPr>
        <w:t>I am currently studying a BSc (Hons) Computer Science Degree at Teesside University. I have previously undertaken an industry work placement at Middlesbrough College to gain more skills and knowledge in a specialist area. I have an interest in several computing areas particularly web design and development.</w:t>
      </w:r>
    </w:p>
    <w:bookmarkStart w:id="0" w:name="_Hlk196849379"/>
    <w:p w14:paraId="010555B6" w14:textId="2074B7A7" w:rsidR="007F73D8" w:rsidRPr="006D1166" w:rsidRDefault="0075718B" w:rsidP="007F73D8">
      <w:pPr>
        <w:pStyle w:val="Heading1"/>
        <w:tabs>
          <w:tab w:val="left" w:pos="6117"/>
        </w:tabs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39152" wp14:editId="275BCFB7">
                <wp:simplePos x="0" y="0"/>
                <wp:positionH relativeFrom="column">
                  <wp:posOffset>2419985</wp:posOffset>
                </wp:positionH>
                <wp:positionV relativeFrom="paragraph">
                  <wp:posOffset>184075</wp:posOffset>
                </wp:positionV>
                <wp:extent cx="3702424" cy="0"/>
                <wp:effectExtent l="0" t="0" r="0" b="0"/>
                <wp:wrapNone/>
                <wp:docPr id="200521820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2424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3FB2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5pt,14.5pt" to="482.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" strokecolor="#a5a5a5 [3206]" strokeweight="1.5pt">
                <v:stroke dashstyle="dash"/>
              </v:line>
            </w:pict>
          </mc:Fallback>
        </mc:AlternateContent>
      </w:r>
      <w:r w:rsidR="007F73D8" w:rsidRPr="006D1166">
        <w:rPr>
          <w:rFonts w:ascii="Avenir Next LT Pro" w:hAnsi="Avenir Next LT Pro"/>
          <w:b/>
          <w:bCs/>
        </w:rPr>
        <w:t xml:space="preserve">EMPLOYMENT </w:t>
      </w:r>
      <w:sdt>
        <w:sdtPr>
          <w:rPr>
            <w:rFonts w:ascii="Avenir Next LT Pro" w:hAnsi="Avenir Next LT Pro"/>
            <w:b/>
            <w:bCs/>
          </w:rPr>
          <w:id w:val="-654756723"/>
          <w:placeholder>
            <w:docPart w:val="1A2D71434D7A4A4DAEC47EC76FD7E718"/>
          </w:placeholder>
          <w:temporary/>
          <w:showingPlcHdr/>
          <w15:appearance w15:val="hidden"/>
        </w:sdtPr>
        <w:sdtContent>
          <w:r w:rsidR="007F73D8" w:rsidRPr="006D1166">
            <w:rPr>
              <w:rFonts w:ascii="Avenir Next LT Pro" w:hAnsi="Avenir Next LT Pro"/>
              <w:b/>
              <w:bCs/>
            </w:rPr>
            <w:t>EXPERIENCE</w:t>
          </w:r>
        </w:sdtContent>
      </w:sdt>
      <w:r w:rsidR="007F73D8" w:rsidRPr="006D1166">
        <w:rPr>
          <w:rFonts w:ascii="Avenir Next LT Pro" w:hAnsi="Avenir Next LT Pro"/>
          <w:b/>
          <w:bCs/>
        </w:rPr>
        <w:t xml:space="preserve"> </w:t>
      </w:r>
      <w:bookmarkEnd w:id="0"/>
      <w:r w:rsidR="007F73D8" w:rsidRPr="006D1166">
        <w:rPr>
          <w:rFonts w:ascii="Avenir Next LT Pro" w:hAnsi="Avenir Next LT Pro"/>
          <w:b/>
          <w:bCs/>
        </w:rPr>
        <w:tab/>
      </w:r>
    </w:p>
    <w:p w14:paraId="44B5DCEA" w14:textId="7EC869AB" w:rsidR="007F73D8" w:rsidRPr="009D50B4" w:rsidRDefault="007F73D8" w:rsidP="007F73D8">
      <w:pPr>
        <w:pStyle w:val="Heading2"/>
        <w:rPr>
          <w:rFonts w:ascii="Avenir Next LT Pro" w:hAnsi="Avenir Next LT Pro"/>
        </w:rPr>
      </w:pPr>
      <w:r>
        <w:rPr>
          <w:rFonts w:ascii="Avenir Next LT Pro" w:hAnsi="Avenir Next LT Pro"/>
        </w:rPr>
        <w:t>Junior Software Assistant Internship</w:t>
      </w:r>
    </w:p>
    <w:p w14:paraId="0FE8E6E3" w14:textId="048B13F6" w:rsidR="007F73D8" w:rsidRPr="009D50B4" w:rsidRDefault="007F73D8" w:rsidP="007F73D8">
      <w:pPr>
        <w:pStyle w:val="Heading3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Map Media Digital Marketing </w:t>
      </w:r>
      <w:r w:rsidRPr="00E84F3E">
        <w:rPr>
          <w:rFonts w:ascii="Avenir Next LT Pro" w:hAnsi="Avenir Next LT Pro"/>
        </w:rPr>
        <w:t>|</w:t>
      </w:r>
      <w:r>
        <w:rPr>
          <w:rFonts w:ascii="Avenir Next LT Pro" w:hAnsi="Avenir Next LT Pro"/>
        </w:rPr>
        <w:t xml:space="preserve"> The Palace Hub, Redcar</w:t>
      </w:r>
      <w:r w:rsidRPr="009D50B4"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>(October 2023 – June 2024)</w:t>
      </w:r>
    </w:p>
    <w:p w14:paraId="18F02B75" w14:textId="28953622" w:rsidR="006C1DDD" w:rsidRPr="00DA6BA6" w:rsidRDefault="007F73D8" w:rsidP="00DA6BA6">
      <w:pPr>
        <w:rPr>
          <w:rFonts w:ascii="Avenir Next LT Pro" w:hAnsi="Avenir Next LT Pro" w:cs="Calibri (Body)"/>
          <w:szCs w:val="20"/>
        </w:rPr>
      </w:pPr>
      <w:r w:rsidRPr="007F73D8">
        <w:rPr>
          <w:rFonts w:ascii="Avenir Next LT Pro" w:hAnsi="Avenir Next LT Pro" w:cs="Calibri (Body)"/>
          <w:szCs w:val="20"/>
        </w:rPr>
        <w:t>I successfully completed a 315-hour internship and was subsequently offered a part-time position at the company.</w:t>
      </w:r>
      <w:r>
        <w:rPr>
          <w:rFonts w:ascii="Avenir Next LT Pro" w:hAnsi="Avenir Next LT Pro" w:cs="Calibri (Body)"/>
          <w:szCs w:val="20"/>
        </w:rPr>
        <w:t xml:space="preserve"> </w:t>
      </w:r>
      <w:r w:rsidRPr="007F73D8">
        <w:rPr>
          <w:rFonts w:ascii="Avenir Next LT Pro" w:hAnsi="Avenir Next LT Pro" w:cs="Calibri (Body)"/>
          <w:szCs w:val="20"/>
        </w:rPr>
        <w:t>I primarily focused on creating websites and implementing on-page and backend SEO using the content management system WordPress.</w:t>
      </w:r>
      <w:r>
        <w:rPr>
          <w:rFonts w:ascii="Avenir Next LT Pro" w:hAnsi="Avenir Next LT Pro" w:cs="Calibri (Body)"/>
          <w:szCs w:val="20"/>
        </w:rPr>
        <w:t xml:space="preserve"> </w:t>
      </w:r>
      <w:r w:rsidRPr="007F73D8">
        <w:rPr>
          <w:rFonts w:ascii="Avenir Next LT Pro" w:hAnsi="Avenir Next LT Pro" w:cs="Calibri (Body)"/>
          <w:szCs w:val="20"/>
        </w:rPr>
        <w:t>I developed soft skills such as teamwork, communication, problem solving, decision making etc.</w:t>
      </w:r>
    </w:p>
    <w:p w14:paraId="1A61E328" w14:textId="1EC2EDBC" w:rsidR="00DA6BA6" w:rsidRPr="00DA6BA6" w:rsidRDefault="0075718B" w:rsidP="00DA6BA6">
      <w:pPr>
        <w:pStyle w:val="Heading1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D80C7" wp14:editId="00FA4B02">
                <wp:simplePos x="0" y="0"/>
                <wp:positionH relativeFrom="column">
                  <wp:posOffset>770255</wp:posOffset>
                </wp:positionH>
                <wp:positionV relativeFrom="paragraph">
                  <wp:posOffset>194385</wp:posOffset>
                </wp:positionV>
                <wp:extent cx="3702050" cy="0"/>
                <wp:effectExtent l="0" t="0" r="0" b="0"/>
                <wp:wrapNone/>
                <wp:docPr id="22292253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205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49CB0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5pt,15.3pt" to="352.1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" strokecolor="#a5a5a5 [3206]" strokeweight="1.5pt">
                <v:stroke dashstyle="dash"/>
              </v:line>
            </w:pict>
          </mc:Fallback>
        </mc:AlternateContent>
      </w:r>
      <w:r w:rsidR="00DA6BA6" w:rsidRPr="00DA6BA6">
        <w:rPr>
          <w:rFonts w:ascii="Avenir Next LT Pro" w:hAnsi="Avenir Next LT Pro"/>
          <w:b/>
          <w:bCs/>
        </w:rPr>
        <w:t>Skills</w:t>
      </w:r>
    </w:p>
    <w:p w14:paraId="5C874756" w14:textId="0A387336" w:rsidR="00DA6BA6" w:rsidRDefault="002210B4" w:rsidP="00DA6BA6">
      <w:pPr>
        <w:pStyle w:val="ListParagraph"/>
        <w:numPr>
          <w:ilvl w:val="0"/>
          <w:numId w:val="2"/>
        </w:numPr>
        <w:tabs>
          <w:tab w:val="center" w:pos="5040"/>
        </w:tabs>
        <w:rPr>
          <w:rFonts w:ascii="Avenir Next LT Pro" w:hAnsi="Avenir Next LT Pro" w:cstheme="minorHAnsi"/>
          <w:szCs w:val="20"/>
        </w:rPr>
      </w:pPr>
      <w:r>
        <w:rPr>
          <w:rFonts w:ascii="Avenir Next LT Pro" w:hAnsi="Avenir Next LT Pro" w:cstheme="minorHAnsi"/>
          <w:szCs w:val="20"/>
        </w:rPr>
        <w:t>C</w:t>
      </w:r>
      <w:r w:rsidR="00DA6BA6">
        <w:rPr>
          <w:rFonts w:ascii="Avenir Next LT Pro" w:hAnsi="Avenir Next LT Pro" w:cstheme="minorHAnsi"/>
          <w:szCs w:val="20"/>
        </w:rPr>
        <w:t>ertified in both Microsoft Word and Microsoft PowerPoint.</w:t>
      </w:r>
    </w:p>
    <w:p w14:paraId="30C66CB6" w14:textId="6B4445EE" w:rsidR="00DA6BA6" w:rsidRDefault="002210B4" w:rsidP="00DA6BA6">
      <w:pPr>
        <w:pStyle w:val="ListParagraph"/>
        <w:numPr>
          <w:ilvl w:val="0"/>
          <w:numId w:val="2"/>
        </w:numPr>
        <w:tabs>
          <w:tab w:val="center" w:pos="5040"/>
        </w:tabs>
        <w:rPr>
          <w:rFonts w:ascii="Avenir Next LT Pro" w:hAnsi="Avenir Next LT Pro" w:cstheme="minorHAnsi"/>
          <w:szCs w:val="20"/>
        </w:rPr>
      </w:pPr>
      <w:r>
        <w:rPr>
          <w:rFonts w:ascii="Avenir Next LT Pro" w:hAnsi="Avenir Next LT Pro" w:cstheme="minorHAnsi"/>
          <w:szCs w:val="20"/>
        </w:rPr>
        <w:t>Experienced in a range of programming languages including Java, HTML, CSS, Python and SQL.</w:t>
      </w:r>
    </w:p>
    <w:p w14:paraId="2916A965" w14:textId="1951BFAA" w:rsidR="002210B4" w:rsidRDefault="002210B4" w:rsidP="00DA6BA6">
      <w:pPr>
        <w:pStyle w:val="ListParagraph"/>
        <w:numPr>
          <w:ilvl w:val="0"/>
          <w:numId w:val="2"/>
        </w:numPr>
        <w:tabs>
          <w:tab w:val="center" w:pos="5040"/>
        </w:tabs>
        <w:rPr>
          <w:rFonts w:ascii="Avenir Next LT Pro" w:hAnsi="Avenir Next LT Pro" w:cstheme="minorHAnsi"/>
          <w:szCs w:val="20"/>
        </w:rPr>
      </w:pPr>
      <w:r>
        <w:rPr>
          <w:rFonts w:ascii="Avenir Next LT Pro" w:hAnsi="Avenir Next LT Pro" w:cstheme="minorHAnsi"/>
          <w:szCs w:val="20"/>
        </w:rPr>
        <w:t>Proficiency using content management systems such as WordPress.</w:t>
      </w:r>
    </w:p>
    <w:p w14:paraId="6EDE55BB" w14:textId="184AD74E" w:rsidR="002210B4" w:rsidRDefault="002210B4" w:rsidP="00DA6BA6">
      <w:pPr>
        <w:pStyle w:val="ListParagraph"/>
        <w:numPr>
          <w:ilvl w:val="0"/>
          <w:numId w:val="2"/>
        </w:numPr>
        <w:tabs>
          <w:tab w:val="center" w:pos="5040"/>
        </w:tabs>
        <w:rPr>
          <w:rFonts w:ascii="Avenir Next LT Pro" w:hAnsi="Avenir Next LT Pro" w:cstheme="minorHAnsi"/>
          <w:szCs w:val="20"/>
        </w:rPr>
      </w:pPr>
      <w:r>
        <w:rPr>
          <w:rFonts w:ascii="Avenir Next LT Pro" w:hAnsi="Avenir Next LT Pro" w:cstheme="minorHAnsi"/>
          <w:szCs w:val="20"/>
        </w:rPr>
        <w:t>Experienced in video editing software such as Davinci Resolve.</w:t>
      </w:r>
    </w:p>
    <w:p w14:paraId="056D6429" w14:textId="31F5E99B" w:rsidR="002210B4" w:rsidRDefault="002210B4" w:rsidP="002210B4">
      <w:pPr>
        <w:tabs>
          <w:tab w:val="center" w:pos="5040"/>
        </w:tabs>
        <w:rPr>
          <w:rFonts w:ascii="Avenir Next LT Pro" w:hAnsi="Avenir Next LT Pro" w:cstheme="minorHAnsi"/>
          <w:szCs w:val="20"/>
        </w:rPr>
      </w:pPr>
    </w:p>
    <w:bookmarkStart w:id="1" w:name="_Hlk196850149"/>
    <w:p w14:paraId="12BBCC71" w14:textId="372710D3" w:rsidR="002210B4" w:rsidRPr="009D50B4" w:rsidRDefault="006C1760" w:rsidP="002210B4">
      <w:pPr>
        <w:pStyle w:val="Heading1"/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EC7BD" wp14:editId="659B7916">
                <wp:simplePos x="0" y="0"/>
                <wp:positionH relativeFrom="column">
                  <wp:posOffset>1093545</wp:posOffset>
                </wp:positionH>
                <wp:positionV relativeFrom="paragraph">
                  <wp:posOffset>187960</wp:posOffset>
                </wp:positionV>
                <wp:extent cx="3702050" cy="0"/>
                <wp:effectExtent l="0" t="0" r="0" b="0"/>
                <wp:wrapNone/>
                <wp:docPr id="175348769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205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9765B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1pt,14.8pt" to="377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" strokecolor="#a5a5a5 [3206]" strokeweight="1.5pt">
                <v:stroke dashstyle="dash"/>
              </v:line>
            </w:pict>
          </mc:Fallback>
        </mc:AlternateContent>
      </w:r>
      <w:sdt>
        <w:sdtPr>
          <w:rPr>
            <w:rFonts w:ascii="Avenir Next LT Pro" w:hAnsi="Avenir Next LT Pro"/>
          </w:rPr>
          <w:id w:val="1735817217"/>
          <w:placeholder>
            <w:docPart w:val="93373BFBEF2C4136ACE279D50B01BCAA"/>
          </w:placeholder>
          <w:temporary/>
          <w:showingPlcHdr/>
          <w15:appearance w15:val="hidden"/>
        </w:sdtPr>
        <w:sdtContent>
          <w:r w:rsidR="002210B4" w:rsidRPr="00793BA6">
            <w:rPr>
              <w:rFonts w:ascii="Avenir Next LT Pro" w:hAnsi="Avenir Next LT Pro"/>
              <w:b/>
              <w:bCs/>
            </w:rPr>
            <w:t>EDUCATION</w:t>
          </w:r>
        </w:sdtContent>
      </w:sdt>
      <w:bookmarkEnd w:id="1"/>
    </w:p>
    <w:p w14:paraId="499ED3A8" w14:textId="23AA447E" w:rsidR="002210B4" w:rsidRPr="00793BA6" w:rsidRDefault="002210B4" w:rsidP="002210B4">
      <w:pPr>
        <w:pStyle w:val="Heading3"/>
        <w:rPr>
          <w:rFonts w:ascii="Avenir Next LT Pro" w:hAnsi="Avenir Next LT Pro"/>
          <w:b/>
          <w:bCs/>
        </w:rPr>
      </w:pPr>
      <w:r w:rsidRPr="00793BA6">
        <w:rPr>
          <w:rFonts w:ascii="Avenir Next LT Pro" w:hAnsi="Avenir Next LT Pro"/>
          <w:b/>
          <w:bCs/>
        </w:rPr>
        <w:t>Teesside University (September 2024 - Present)</w:t>
      </w:r>
      <w:r w:rsidR="006C1760" w:rsidRPr="006C1760">
        <w:rPr>
          <w:rFonts w:ascii="Avenir Next LT Pro" w:hAnsi="Avenir Next LT Pro"/>
          <w:b/>
          <w:bCs/>
          <w:noProof/>
          <w14:ligatures w14:val="standardContextual"/>
        </w:rPr>
        <w:t xml:space="preserve"> </w:t>
      </w:r>
    </w:p>
    <w:p w14:paraId="6D2AAE3E" w14:textId="038A1B4C" w:rsidR="002210B4" w:rsidRDefault="002210B4" w:rsidP="002210B4">
      <w:pPr>
        <w:pStyle w:val="Heading3"/>
        <w:rPr>
          <w:rFonts w:ascii="Avenir Next LT Pro" w:hAnsi="Avenir Next LT Pro"/>
        </w:rPr>
      </w:pPr>
      <w:r>
        <w:rPr>
          <w:rFonts w:ascii="Avenir Next LT Pro" w:hAnsi="Avenir Next LT Pro"/>
        </w:rPr>
        <w:t>Studying BsC (Hons) Computer Science – 1</w:t>
      </w:r>
      <w:r w:rsidRPr="00793BA6">
        <w:rPr>
          <w:rFonts w:ascii="Avenir Next LT Pro" w:hAnsi="Avenir Next LT Pro"/>
          <w:vertAlign w:val="superscript"/>
        </w:rPr>
        <w:t>st</w:t>
      </w:r>
      <w:r>
        <w:rPr>
          <w:rFonts w:ascii="Avenir Next LT Pro" w:hAnsi="Avenir Next LT Pro"/>
        </w:rPr>
        <w:t xml:space="preserve"> Year</w:t>
      </w:r>
    </w:p>
    <w:p w14:paraId="196B750A" w14:textId="77777777" w:rsidR="002210B4" w:rsidRPr="00793BA6" w:rsidRDefault="002210B4" w:rsidP="002210B4">
      <w:pPr>
        <w:pStyle w:val="Heading3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Middlesbrough College (September 2022 – June 2024)</w:t>
      </w:r>
    </w:p>
    <w:p w14:paraId="4A75C57E" w14:textId="04766872" w:rsidR="002210B4" w:rsidRDefault="00DF7D7E" w:rsidP="002210B4">
      <w:pPr>
        <w:pStyle w:val="Heading3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Completed </w:t>
      </w:r>
      <w:r w:rsidR="002210B4">
        <w:rPr>
          <w:rFonts w:ascii="Avenir Next LT Pro" w:hAnsi="Avenir Next LT Pro"/>
        </w:rPr>
        <w:t xml:space="preserve">T-Level </w:t>
      </w:r>
      <w:r>
        <w:rPr>
          <w:rFonts w:ascii="Avenir Next LT Pro" w:hAnsi="Avenir Next LT Pro"/>
        </w:rPr>
        <w:t xml:space="preserve">Course </w:t>
      </w:r>
      <w:r w:rsidR="002210B4">
        <w:rPr>
          <w:rFonts w:ascii="Avenir Next LT Pro" w:hAnsi="Avenir Next LT Pro"/>
        </w:rPr>
        <w:t>in Digital Production, Design and Development (3 A-Levels)</w:t>
      </w:r>
    </w:p>
    <w:p w14:paraId="3742E032" w14:textId="6239B494" w:rsidR="002210B4" w:rsidRDefault="002210B4" w:rsidP="00DF7D7E">
      <w:pPr>
        <w:pStyle w:val="Heading3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Outwood Academy Bydales (2017 – 2022)</w:t>
      </w:r>
    </w:p>
    <w:p w14:paraId="3931C504" w14:textId="6215357D" w:rsidR="00600F49" w:rsidRDefault="00600F49" w:rsidP="00600F49"/>
    <w:p w14:paraId="34295DAA" w14:textId="1FAB26C0" w:rsidR="00600F49" w:rsidRDefault="006C1760" w:rsidP="00600F49">
      <w:pPr>
        <w:pStyle w:val="Heading1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59333F" wp14:editId="568A63D6">
                <wp:simplePos x="0" y="0"/>
                <wp:positionH relativeFrom="column">
                  <wp:posOffset>824230</wp:posOffset>
                </wp:positionH>
                <wp:positionV relativeFrom="paragraph">
                  <wp:posOffset>80570</wp:posOffset>
                </wp:positionV>
                <wp:extent cx="3702050" cy="0"/>
                <wp:effectExtent l="0" t="0" r="0" b="0"/>
                <wp:wrapNone/>
                <wp:docPr id="4199375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205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477F7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pt,6.35pt" to="356.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" strokecolor="#a5a5a5 [3206]" strokeweight="1.5pt">
                <v:stroke dashstyle="dash"/>
              </v:line>
            </w:pict>
          </mc:Fallback>
        </mc:AlternateContent>
      </w:r>
      <w:r w:rsidR="00600F49" w:rsidRPr="00600F49">
        <w:rPr>
          <w:rFonts w:ascii="Avenir Next LT Pro" w:hAnsi="Avenir Next LT Pro"/>
          <w:b/>
          <w:bCs/>
        </w:rPr>
        <w:t>Results</w:t>
      </w:r>
    </w:p>
    <w:p w14:paraId="4C9E0C50" w14:textId="349DC373" w:rsidR="00CD7DEC" w:rsidRPr="00CD7DEC" w:rsidRDefault="00CD7DEC" w:rsidP="00CD7DEC">
      <w:pPr>
        <w:rPr>
          <w:rFonts w:ascii="Avenir Next LT Pro" w:hAnsi="Avenir Next LT Pro"/>
        </w:rPr>
      </w:pPr>
      <w:r w:rsidRPr="00CD7DEC">
        <w:rPr>
          <w:rFonts w:ascii="Avenir Next LT Pro" w:hAnsi="Avenir Next LT Pro"/>
          <w:b/>
          <w:bCs/>
        </w:rPr>
        <w:t>Teesside University (2</w:t>
      </w:r>
      <w:r w:rsidRPr="00CD7DEC">
        <w:rPr>
          <w:rFonts w:ascii="Avenir Next LT Pro" w:hAnsi="Avenir Next LT Pro"/>
          <w:b/>
          <w:bCs/>
          <w:vertAlign w:val="superscript"/>
        </w:rPr>
        <w:t>nd</w:t>
      </w:r>
      <w:r w:rsidRPr="00CD7DEC">
        <w:rPr>
          <w:rFonts w:ascii="Avenir Next LT Pro" w:hAnsi="Avenir Next LT Pro"/>
          <w:b/>
          <w:bCs/>
        </w:rPr>
        <w:t xml:space="preserve"> Semester):</w:t>
      </w:r>
      <w:r>
        <w:rPr>
          <w:rFonts w:ascii="Avenir Next LT Pro" w:hAnsi="Avenir Next LT Pro"/>
        </w:rPr>
        <w:t xml:space="preserve"> Pending</w:t>
      </w:r>
    </w:p>
    <w:p w14:paraId="0B1DECB6" w14:textId="570954D5" w:rsidR="00600F49" w:rsidRPr="00600F49" w:rsidRDefault="00600F49" w:rsidP="00600F49">
      <w:pPr>
        <w:rPr>
          <w:rFonts w:ascii="Avenir Next LT Pro" w:hAnsi="Avenir Next LT Pro"/>
        </w:rPr>
      </w:pPr>
      <w:r w:rsidRPr="00600F49">
        <w:rPr>
          <w:rFonts w:ascii="Avenir Next LT Pro" w:hAnsi="Avenir Next LT Pro"/>
          <w:b/>
          <w:bCs/>
        </w:rPr>
        <w:t>Teesside University (1st Semester):</w:t>
      </w:r>
      <w:r w:rsidRPr="00600F49">
        <w:rPr>
          <w:rFonts w:ascii="Avenir Next LT Pro" w:hAnsi="Avenir Next LT Pro"/>
        </w:rPr>
        <w:t xml:space="preserve"> OOP – Upper 2nd, Secure Computers &amp; Networks – 1st</w:t>
      </w:r>
    </w:p>
    <w:p w14:paraId="4D145CFE" w14:textId="23AEEF68" w:rsidR="00600F49" w:rsidRPr="00600F49" w:rsidRDefault="00600F49" w:rsidP="00600F49">
      <w:pPr>
        <w:rPr>
          <w:rFonts w:ascii="Avenir Next LT Pro" w:hAnsi="Avenir Next LT Pro"/>
        </w:rPr>
      </w:pPr>
      <w:r w:rsidRPr="00600F49">
        <w:rPr>
          <w:rFonts w:ascii="Avenir Next LT Pro" w:hAnsi="Avenir Next LT Pro"/>
          <w:b/>
          <w:bCs/>
        </w:rPr>
        <w:t>Middlesbrough College (2nd Year, Summer 2024):</w:t>
      </w:r>
      <w:r w:rsidRPr="00600F49">
        <w:rPr>
          <w:rFonts w:ascii="Avenir Next LT Pro" w:hAnsi="Avenir Next LT Pro"/>
        </w:rPr>
        <w:t xml:space="preserve"> Core – C, Overall – Merit</w:t>
      </w:r>
    </w:p>
    <w:p w14:paraId="3F7602B4" w14:textId="1E2C582C" w:rsidR="00600F49" w:rsidRPr="00600F49" w:rsidRDefault="00600F49" w:rsidP="00600F49">
      <w:pPr>
        <w:rPr>
          <w:rFonts w:ascii="Avenir Next LT Pro" w:hAnsi="Avenir Next LT Pro"/>
        </w:rPr>
      </w:pPr>
      <w:r w:rsidRPr="00600F49">
        <w:rPr>
          <w:rFonts w:ascii="Avenir Next LT Pro" w:hAnsi="Avenir Next LT Pro"/>
          <w:b/>
          <w:bCs/>
        </w:rPr>
        <w:t>Middlesbrough College (1st Year, Summer 2023)</w:t>
      </w:r>
      <w:r w:rsidRPr="00600F49">
        <w:rPr>
          <w:rFonts w:ascii="Avenir Next LT Pro" w:hAnsi="Avenir Next LT Pro"/>
        </w:rPr>
        <w:t>: Digital Analysis &amp; Business – B, Digital Production – C</w:t>
      </w:r>
    </w:p>
    <w:p w14:paraId="1D62C73C" w14:textId="19EC336D" w:rsidR="00600F49" w:rsidRPr="00600F49" w:rsidRDefault="00600F49" w:rsidP="00600F49">
      <w:pPr>
        <w:rPr>
          <w:rFonts w:ascii="Avenir Next LT Pro" w:hAnsi="Avenir Next LT Pro"/>
        </w:rPr>
      </w:pPr>
      <w:r w:rsidRPr="00600F49">
        <w:rPr>
          <w:rFonts w:ascii="Avenir Next LT Pro" w:hAnsi="Avenir Next LT Pro"/>
          <w:b/>
          <w:bCs/>
        </w:rPr>
        <w:t>GCSEs (Outwood Academy Bydales):</w:t>
      </w:r>
      <w:r w:rsidRPr="00600F49">
        <w:rPr>
          <w:rFonts w:ascii="Avenir Next LT Pro" w:hAnsi="Avenir Next LT Pro"/>
        </w:rPr>
        <w:t xml:space="preserve"> Grade 7 (A) in CS, English (Lang &amp; Lit), Stats, History; Grade 6 (B) in Maths, Sciences, French</w:t>
      </w:r>
    </w:p>
    <w:p w14:paraId="4D4BC8FA" w14:textId="6F10BC55" w:rsidR="00600F49" w:rsidRDefault="00600F49" w:rsidP="00600F49"/>
    <w:p w14:paraId="6FD57AC1" w14:textId="03FA6401" w:rsidR="00FE7727" w:rsidRPr="00A46C5D" w:rsidRDefault="006C1760" w:rsidP="00FE7727">
      <w:pPr>
        <w:pStyle w:val="Heading1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10999" wp14:editId="2B28E934">
                <wp:simplePos x="0" y="0"/>
                <wp:positionH relativeFrom="column">
                  <wp:posOffset>1881505</wp:posOffset>
                </wp:positionH>
                <wp:positionV relativeFrom="paragraph">
                  <wp:posOffset>191695</wp:posOffset>
                </wp:positionV>
                <wp:extent cx="3702050" cy="0"/>
                <wp:effectExtent l="0" t="0" r="0" b="0"/>
                <wp:wrapNone/>
                <wp:docPr id="129547289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205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C3164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15pt,15.1pt" to="439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" strokecolor="#a5a5a5 [3206]" strokeweight="1.5pt">
                <v:stroke dashstyle="dash"/>
              </v:line>
            </w:pict>
          </mc:Fallback>
        </mc:AlternateContent>
      </w:r>
      <w:r w:rsidR="00FE7727">
        <w:rPr>
          <w:rFonts w:ascii="Avenir Next LT Pro" w:hAnsi="Avenir Next LT Pro"/>
          <w:b/>
          <w:bCs/>
        </w:rPr>
        <w:t>Hobbies/Interests</w:t>
      </w:r>
    </w:p>
    <w:p w14:paraId="59892B62" w14:textId="500CFFF3" w:rsidR="00FE7727" w:rsidRDefault="00FE7727" w:rsidP="00FE7727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-</w:t>
      </w:r>
      <w:r w:rsidRPr="00FE7727">
        <w:rPr>
          <w:rFonts w:ascii="Avenir Next LT Pro" w:hAnsi="Avenir Next LT Pro"/>
        </w:rPr>
        <w:t>Keep</w:t>
      </w:r>
      <w:r>
        <w:rPr>
          <w:rFonts w:ascii="Avenir Next LT Pro" w:hAnsi="Avenir Next LT Pro"/>
        </w:rPr>
        <w:t>ing</w:t>
      </w:r>
      <w:r w:rsidRPr="00FE7727">
        <w:rPr>
          <w:rFonts w:ascii="Avenir Next LT Pro" w:hAnsi="Avenir Next LT Pro"/>
        </w:rPr>
        <w:t xml:space="preserve"> fit by regularly running and playing football with friends.</w:t>
      </w:r>
    </w:p>
    <w:p w14:paraId="1C3DC9B5" w14:textId="229D4B89" w:rsidR="00FE7727" w:rsidRPr="00FE7727" w:rsidRDefault="00FE7727" w:rsidP="00FE7727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-Completing LeetCode progamming challenges and learning algorithms.</w:t>
      </w:r>
    </w:p>
    <w:p w14:paraId="3FA48723" w14:textId="577463AA" w:rsidR="00FE7727" w:rsidRDefault="00FE7727" w:rsidP="00600F49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-Reading, meditating, praying for personal growth and self-improvement.</w:t>
      </w:r>
    </w:p>
    <w:p w14:paraId="1D61BB2E" w14:textId="66AF96CF" w:rsidR="00FE7727" w:rsidRDefault="00FE7727" w:rsidP="00600F49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-Listening to music (love a bit of Drake).</w:t>
      </w:r>
    </w:p>
    <w:p w14:paraId="2E533984" w14:textId="668C7B01" w:rsidR="00FE7727" w:rsidRDefault="00FE7727" w:rsidP="00600F49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-Supporting Middlesbrough FC.</w:t>
      </w:r>
    </w:p>
    <w:p w14:paraId="2A16DA0C" w14:textId="02FDDEC3" w:rsidR="00FE7727" w:rsidRDefault="00FE7727" w:rsidP="00600F49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-Playing video games.</w:t>
      </w:r>
    </w:p>
    <w:p w14:paraId="3289BD7C" w14:textId="77777777" w:rsidR="003818D5" w:rsidRDefault="003818D5" w:rsidP="00600F49">
      <w:pPr>
        <w:rPr>
          <w:rFonts w:ascii="Avenir Next LT Pro" w:hAnsi="Avenir Next LT Pro"/>
        </w:rPr>
      </w:pPr>
    </w:p>
    <w:p w14:paraId="149D4BF6" w14:textId="2A74AE67" w:rsidR="005519F9" w:rsidRPr="009D50B4" w:rsidRDefault="005519F9" w:rsidP="005519F9">
      <w:pPr>
        <w:tabs>
          <w:tab w:val="center" w:pos="5040"/>
        </w:tabs>
        <w:rPr>
          <w:rFonts w:ascii="Avenir Next LT Pro" w:hAnsi="Avenir Next LT Pro" w:cstheme="minorHAnsi"/>
          <w:szCs w:val="20"/>
        </w:rPr>
      </w:pPr>
      <w:r w:rsidRPr="00A46C5D">
        <w:rPr>
          <w:rFonts w:ascii="Avenir Next LT Pro" w:hAnsi="Avenir Next LT Pro" w:cstheme="minorHAnsi"/>
          <w:b/>
          <w:bCs/>
          <w:szCs w:val="20"/>
        </w:rPr>
        <w:t>References</w:t>
      </w:r>
      <w:r>
        <w:rPr>
          <w:rFonts w:ascii="Avenir Next LT Pro" w:hAnsi="Avenir Next LT Pro" w:cstheme="minorHAnsi"/>
          <w:szCs w:val="20"/>
        </w:rPr>
        <w:t xml:space="preserve"> available upon request.</w:t>
      </w:r>
      <w:r w:rsidR="00E755AC" w:rsidRPr="00E755AC">
        <w:rPr>
          <w:noProof/>
          <w14:ligatures w14:val="standardContextual"/>
        </w:rPr>
        <w:t xml:space="preserve"> </w:t>
      </w:r>
    </w:p>
    <w:p w14:paraId="7E6BD5DD" w14:textId="77777777" w:rsidR="003818D5" w:rsidRDefault="003818D5" w:rsidP="00600F49">
      <w:pPr>
        <w:rPr>
          <w:rFonts w:ascii="Avenir Next LT Pro" w:hAnsi="Avenir Next LT Pro"/>
        </w:rPr>
      </w:pPr>
    </w:p>
    <w:p w14:paraId="6166FBD5" w14:textId="7A53E2B8" w:rsidR="00FE7727" w:rsidRPr="00600F49" w:rsidRDefault="00FE7727" w:rsidP="00600F49"/>
    <w:sectPr w:rsidR="00FE7727" w:rsidRPr="00600F49" w:rsidSect="0067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A94A4" w14:textId="77777777" w:rsidR="00236BB9" w:rsidRDefault="00236BB9" w:rsidP="00CE6F6F">
      <w:pPr>
        <w:spacing w:after="0" w:line="240" w:lineRule="auto"/>
      </w:pPr>
      <w:r>
        <w:separator/>
      </w:r>
    </w:p>
  </w:endnote>
  <w:endnote w:type="continuationSeparator" w:id="0">
    <w:p w14:paraId="75A206B9" w14:textId="77777777" w:rsidR="00236BB9" w:rsidRDefault="00236BB9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09240" w14:textId="77777777" w:rsidR="00236BB9" w:rsidRDefault="00236BB9" w:rsidP="00CE6F6F">
      <w:pPr>
        <w:spacing w:after="0" w:line="240" w:lineRule="auto"/>
      </w:pPr>
      <w:r>
        <w:separator/>
      </w:r>
    </w:p>
  </w:footnote>
  <w:footnote w:type="continuationSeparator" w:id="0">
    <w:p w14:paraId="081A4E4D" w14:textId="77777777" w:rsidR="00236BB9" w:rsidRDefault="00236BB9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83B34"/>
    <w:multiLevelType w:val="hybridMultilevel"/>
    <w:tmpl w:val="D0DE5FFC"/>
    <w:lvl w:ilvl="0" w:tplc="C79C5D7C">
      <w:numFmt w:val="bullet"/>
      <w:lvlText w:val="-"/>
      <w:lvlJc w:val="left"/>
      <w:pPr>
        <w:ind w:left="720" w:hanging="360"/>
      </w:pPr>
      <w:rPr>
        <w:rFonts w:ascii="Avenir Next LT Pro" w:eastAsiaTheme="minorEastAsia" w:hAnsi="Avenir Next LT Pro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878A6"/>
    <w:multiLevelType w:val="hybridMultilevel"/>
    <w:tmpl w:val="6B20165A"/>
    <w:lvl w:ilvl="0" w:tplc="A198B60C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500739">
    <w:abstractNumId w:val="1"/>
  </w:num>
  <w:num w:numId="2" w16cid:durableId="165232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B4"/>
    <w:rsid w:val="0000077C"/>
    <w:rsid w:val="00000898"/>
    <w:rsid w:val="0008643B"/>
    <w:rsid w:val="000C6A40"/>
    <w:rsid w:val="000E1FF7"/>
    <w:rsid w:val="000E5F0C"/>
    <w:rsid w:val="000F688A"/>
    <w:rsid w:val="00102F66"/>
    <w:rsid w:val="00103499"/>
    <w:rsid w:val="00121711"/>
    <w:rsid w:val="001751B4"/>
    <w:rsid w:val="0018378C"/>
    <w:rsid w:val="001A19EC"/>
    <w:rsid w:val="001A4D6A"/>
    <w:rsid w:val="001C2FE1"/>
    <w:rsid w:val="002210B4"/>
    <w:rsid w:val="00236BB9"/>
    <w:rsid w:val="00242618"/>
    <w:rsid w:val="00267A26"/>
    <w:rsid w:val="00292A40"/>
    <w:rsid w:val="002E2F65"/>
    <w:rsid w:val="003173C7"/>
    <w:rsid w:val="00343BCF"/>
    <w:rsid w:val="003818D5"/>
    <w:rsid w:val="003A7C40"/>
    <w:rsid w:val="00422B01"/>
    <w:rsid w:val="00433B3E"/>
    <w:rsid w:val="00484AA7"/>
    <w:rsid w:val="004C4C0E"/>
    <w:rsid w:val="004C59B8"/>
    <w:rsid w:val="004E4B08"/>
    <w:rsid w:val="004F2D41"/>
    <w:rsid w:val="00530CE5"/>
    <w:rsid w:val="005519F9"/>
    <w:rsid w:val="00570F02"/>
    <w:rsid w:val="00596FCF"/>
    <w:rsid w:val="005A4222"/>
    <w:rsid w:val="005B4219"/>
    <w:rsid w:val="005D34BA"/>
    <w:rsid w:val="005D6666"/>
    <w:rsid w:val="005F60DF"/>
    <w:rsid w:val="005F68BD"/>
    <w:rsid w:val="00600F49"/>
    <w:rsid w:val="00601DB4"/>
    <w:rsid w:val="00603DA7"/>
    <w:rsid w:val="0061718A"/>
    <w:rsid w:val="00662F69"/>
    <w:rsid w:val="00675DE5"/>
    <w:rsid w:val="0069504D"/>
    <w:rsid w:val="006A5D9A"/>
    <w:rsid w:val="006B48F5"/>
    <w:rsid w:val="006C1760"/>
    <w:rsid w:val="006C1DDD"/>
    <w:rsid w:val="006D08DB"/>
    <w:rsid w:val="006D1166"/>
    <w:rsid w:val="006D3F01"/>
    <w:rsid w:val="00703713"/>
    <w:rsid w:val="00710C03"/>
    <w:rsid w:val="00724622"/>
    <w:rsid w:val="007450B3"/>
    <w:rsid w:val="00753A11"/>
    <w:rsid w:val="0075718B"/>
    <w:rsid w:val="0077318A"/>
    <w:rsid w:val="007823C6"/>
    <w:rsid w:val="00793BA6"/>
    <w:rsid w:val="007B2DDF"/>
    <w:rsid w:val="007D0FA6"/>
    <w:rsid w:val="007F73D8"/>
    <w:rsid w:val="00802339"/>
    <w:rsid w:val="00802B08"/>
    <w:rsid w:val="0081066F"/>
    <w:rsid w:val="0082628B"/>
    <w:rsid w:val="00837DC0"/>
    <w:rsid w:val="008517B9"/>
    <w:rsid w:val="008815FF"/>
    <w:rsid w:val="00901AF6"/>
    <w:rsid w:val="00921415"/>
    <w:rsid w:val="009369F4"/>
    <w:rsid w:val="00962D02"/>
    <w:rsid w:val="009649FD"/>
    <w:rsid w:val="009771AA"/>
    <w:rsid w:val="00982753"/>
    <w:rsid w:val="009C6DF4"/>
    <w:rsid w:val="009D24D8"/>
    <w:rsid w:val="009D50B4"/>
    <w:rsid w:val="009E0E86"/>
    <w:rsid w:val="009F0F86"/>
    <w:rsid w:val="00A006E5"/>
    <w:rsid w:val="00A032A2"/>
    <w:rsid w:val="00A13526"/>
    <w:rsid w:val="00A43D4C"/>
    <w:rsid w:val="00A46C5D"/>
    <w:rsid w:val="00A51153"/>
    <w:rsid w:val="00A727D9"/>
    <w:rsid w:val="00A872FF"/>
    <w:rsid w:val="00A913E9"/>
    <w:rsid w:val="00AD7273"/>
    <w:rsid w:val="00AE6D8F"/>
    <w:rsid w:val="00B22086"/>
    <w:rsid w:val="00B8662E"/>
    <w:rsid w:val="00B96D8D"/>
    <w:rsid w:val="00BA7812"/>
    <w:rsid w:val="00C506E0"/>
    <w:rsid w:val="00C8719E"/>
    <w:rsid w:val="00CD7DEC"/>
    <w:rsid w:val="00CE6F6F"/>
    <w:rsid w:val="00CF543E"/>
    <w:rsid w:val="00D74BEC"/>
    <w:rsid w:val="00D80E89"/>
    <w:rsid w:val="00DA0E61"/>
    <w:rsid w:val="00DA6BA6"/>
    <w:rsid w:val="00DF69E1"/>
    <w:rsid w:val="00DF7D7E"/>
    <w:rsid w:val="00E0522A"/>
    <w:rsid w:val="00E10F93"/>
    <w:rsid w:val="00E11CDF"/>
    <w:rsid w:val="00E301DF"/>
    <w:rsid w:val="00E452EB"/>
    <w:rsid w:val="00E755AC"/>
    <w:rsid w:val="00E84F3E"/>
    <w:rsid w:val="00E966AA"/>
    <w:rsid w:val="00F02BD2"/>
    <w:rsid w:val="00F061BF"/>
    <w:rsid w:val="00F65859"/>
    <w:rsid w:val="00F8023F"/>
    <w:rsid w:val="00F85EC3"/>
    <w:rsid w:val="00FB6C9C"/>
    <w:rsid w:val="00FE15CB"/>
    <w:rsid w:val="00FE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258FE"/>
  <w15:chartTrackingRefBased/>
  <w15:docId w15:val="{CEBC78F3-8C4E-43F9-A10A-15C45517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C5D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08643B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222A35" w:themeColor="text2" w:themeShade="80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08643B"/>
    <w:rPr>
      <w:rFonts w:asciiTheme="majorHAnsi" w:eastAsiaTheme="majorEastAsia" w:hAnsiTheme="majorHAnsi" w:cs="Times New Roman (Headings CS)"/>
      <w:caps/>
      <w:color w:val="222A35" w:themeColor="text2" w:themeShade="80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character" w:styleId="Hyperlink">
    <w:name w:val="Hyperlink"/>
    <w:basedOn w:val="DefaultParagraphFont"/>
    <w:uiPriority w:val="99"/>
    <w:semiHidden/>
    <w:rsid w:val="00603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D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6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etcode.com/u/CarlBaines2006/%20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CarlBaines%2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carl-baines-874555269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t\AppData\Roaming\Microsoft\Templates\ATS%20ba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A2D71434D7A4A4DAEC47EC76FD7E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22FC7-D40C-4B40-A09D-C86E08929DE2}"/>
      </w:docPartPr>
      <w:docPartBody>
        <w:p w:rsidR="00F4026F" w:rsidRDefault="00403F11" w:rsidP="00403F11">
          <w:pPr>
            <w:pStyle w:val="1A2D71434D7A4A4DAEC47EC76FD7E718"/>
          </w:pPr>
          <w:r w:rsidRPr="00103499">
            <w:t>EXPERIENCE</w:t>
          </w:r>
        </w:p>
      </w:docPartBody>
    </w:docPart>
    <w:docPart>
      <w:docPartPr>
        <w:name w:val="93373BFBEF2C4136ACE279D50B01B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084A1-E795-418A-A62B-B9B1359FA9B6}"/>
      </w:docPartPr>
      <w:docPartBody>
        <w:p w:rsidR="00F4026F" w:rsidRDefault="00403F11" w:rsidP="00403F11">
          <w:pPr>
            <w:pStyle w:val="93373BFBEF2C4136ACE279D50B01BCAA"/>
          </w:pPr>
          <w:r w:rsidRPr="004C4C0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2F"/>
    <w:rsid w:val="000931D4"/>
    <w:rsid w:val="00185623"/>
    <w:rsid w:val="00242618"/>
    <w:rsid w:val="00343BCF"/>
    <w:rsid w:val="00403F11"/>
    <w:rsid w:val="004C220B"/>
    <w:rsid w:val="00526859"/>
    <w:rsid w:val="00662F69"/>
    <w:rsid w:val="006D3F01"/>
    <w:rsid w:val="00CA1E2F"/>
    <w:rsid w:val="00F4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2D71434D7A4A4DAEC47EC76FD7E718">
    <w:name w:val="1A2D71434D7A4A4DAEC47EC76FD7E718"/>
    <w:rsid w:val="00403F11"/>
  </w:style>
  <w:style w:type="paragraph" w:customStyle="1" w:styleId="93373BFBEF2C4136ACE279D50B01BCAA">
    <w:name w:val="93373BFBEF2C4136ACE279D50B01BCAA"/>
    <w:rsid w:val="00403F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resume.dotx</Template>
  <TotalTime>65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BAINES, CARL (Student)</cp:lastModifiedBy>
  <cp:revision>31</cp:revision>
  <dcterms:created xsi:type="dcterms:W3CDTF">2025-04-29T15:44:00Z</dcterms:created>
  <dcterms:modified xsi:type="dcterms:W3CDTF">2025-04-30T19:33:00Z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